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881870" w:rsidP="008818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sdmd games</w:t>
                    </w:r>
                  </w:p>
                </w:tc>
              </w:sdtContent>
            </w:sdt>
          </w:tr>
          <w:tr w:rsidR="003E1D56">
            <w:trPr>
              <w:trHeight w:val="1440"/>
              <w:jc w:val="center"/>
            </w:trPr>
            <w:sdt>
              <w:sdtPr>
                <w:rPr>
                  <w:rFonts w:asciiTheme="majorHAnsi" w:eastAsiaTheme="majorEastAsia" w:hAnsiTheme="majorHAnsi" w:cstheme="majorBidi"/>
                  <w:sz w:val="96"/>
                  <w:szCs w:val="9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51638E" w:rsidP="0051638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96"/>
                        <w:szCs w:val="96"/>
                      </w:rPr>
                      <w:t>The Lone Survivor</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1F6DAB" w:rsidP="00881870">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881870">
                      <w:rPr>
                        <w:rFonts w:asciiTheme="majorHAnsi" w:eastAsiaTheme="majorEastAsia" w:hAnsiTheme="majorHAnsi" w:cstheme="majorBidi"/>
                        <w:b/>
                        <w:sz w:val="60"/>
                        <w:szCs w:val="60"/>
                      </w:rPr>
                      <w:t>Assignment 01</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5401F2">
                <w:pPr>
                  <w:pStyle w:val="NoSpacing"/>
                  <w:jc w:val="center"/>
                  <w:rPr>
                    <w:sz w:val="24"/>
                    <w:szCs w:val="24"/>
                  </w:rPr>
                </w:pPr>
                <w:r>
                  <w:rPr>
                    <w:sz w:val="24"/>
                    <w:szCs w:val="24"/>
                  </w:rPr>
                  <w:t>Version</w:t>
                </w:r>
                <w:r w:rsidR="0051638E">
                  <w:rPr>
                    <w:sz w:val="24"/>
                    <w:szCs w:val="24"/>
                  </w:rPr>
                  <w:t xml:space="preserve"> 2</w:t>
                </w:r>
                <w:r w:rsidR="00B45073">
                  <w:rPr>
                    <w:sz w:val="24"/>
                    <w:szCs w:val="24"/>
                  </w:rPr>
                  <w:t>.0</w:t>
                </w:r>
                <w:r>
                  <w:rPr>
                    <w:sz w:val="24"/>
                    <w:szCs w:val="24"/>
                  </w:rPr>
                  <w:t xml:space="preserve"> </w:t>
                </w:r>
              </w:p>
              <w:p w:rsidR="003E1D56" w:rsidRDefault="003E1D56">
                <w:pPr>
                  <w:pStyle w:val="NoSpacing"/>
                  <w:jc w:val="center"/>
                </w:pPr>
              </w:p>
              <w:p w:rsidR="003E1D56" w:rsidRDefault="003E1D56">
                <w:pPr>
                  <w:pStyle w:val="NoSpacing"/>
                  <w:jc w:val="center"/>
                </w:pPr>
                <w:r>
                  <w:t xml:space="preserve">All work Copyright © </w:t>
                </w:r>
                <w:r w:rsidR="0051638E">
                  <w:t>2016</w:t>
                </w:r>
                <w:r w:rsidR="00C60AAE">
                  <w:t xml:space="preserve"> by SDMD</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F27780" w:rsidP="00F27780">
                    <w:pPr>
                      <w:pStyle w:val="NoSpacing"/>
                      <w:jc w:val="center"/>
                      <w:rPr>
                        <w:b/>
                        <w:bCs/>
                        <w:sz w:val="28"/>
                        <w:szCs w:val="28"/>
                        <w:u w:val="single"/>
                      </w:rPr>
                    </w:pPr>
                    <w:r>
                      <w:rPr>
                        <w:b/>
                        <w:bCs/>
                        <w:sz w:val="28"/>
                        <w:szCs w:val="28"/>
                        <w:u w:val="single"/>
                        <w:lang w:val="en-US"/>
                      </w:rPr>
                      <w:t>Selina-Dionne Mohini Daley</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C60AAE">
          <w:r>
            <w:rPr>
              <w:noProof/>
              <w:lang w:eastAsia="en-CA"/>
            </w:rPr>
            <mc:AlternateContent>
              <mc:Choice Requires="wps">
                <w:drawing>
                  <wp:anchor distT="0" distB="0" distL="114300" distR="114300" simplePos="0" relativeHeight="251659776" behindDoc="0" locked="0" layoutInCell="1" allowOverlap="1" wp14:anchorId="7210EBA4" wp14:editId="0E2CF016">
                    <wp:simplePos x="0" y="0"/>
                    <wp:positionH relativeFrom="column">
                      <wp:posOffset>-161925</wp:posOffset>
                    </wp:positionH>
                    <wp:positionV relativeFrom="paragraph">
                      <wp:posOffset>-5856604</wp:posOffset>
                    </wp:positionV>
                    <wp:extent cx="6524625" cy="1295400"/>
                    <wp:effectExtent l="0" t="0" r="28575" b="190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295400"/>
                            </a:xfrm>
                            <a:prstGeom prst="rect">
                              <a:avLst/>
                            </a:prstGeom>
                            <a:solidFill>
                              <a:srgbClr val="FFFFFF"/>
                            </a:solidFill>
                            <a:ln w="9525">
                              <a:solidFill>
                                <a:srgbClr val="000000"/>
                              </a:solidFill>
                              <a:miter lim="800000"/>
                              <a:headEnd/>
                              <a:tailEnd/>
                            </a:ln>
                          </wps:spPr>
                          <wps:txbx>
                            <w:txbxContent>
                              <w:p w:rsidR="003E1D56" w:rsidRDefault="00C60AAE" w:rsidP="00C60AAE">
                                <w:pPr>
                                  <w:jc w:val="center"/>
                                </w:pPr>
                                <w:r w:rsidRPr="00C60AAE">
                                  <w:rPr>
                                    <w:b/>
                                    <w:noProof/>
                                    <w:sz w:val="28"/>
                                    <w:szCs w:val="28"/>
                                    <w:lang w:eastAsia="en-CA"/>
                                  </w:rPr>
                                  <w:drawing>
                                    <wp:inline distT="0" distB="0" distL="0" distR="0" wp14:anchorId="3A8C04BA" wp14:editId="289E2877">
                                      <wp:extent cx="6496050"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6050" cy="1276350"/>
                                              </a:xfrm>
                                              <a:prstGeom prst="rect">
                                                <a:avLst/>
                                              </a:prstGeom>
                                              <a:noFill/>
                                              <a:ln>
                                                <a:noFill/>
                                              </a:ln>
                                            </pic:spPr>
                                          </pic:pic>
                                        </a:graphicData>
                                      </a:graphic>
                                    </wp:inline>
                                  </w:drawing>
                                </w:r>
                              </w:p>
                              <w:p w:rsidR="003E1D56" w:rsidRPr="003E1D56" w:rsidRDefault="003E1D56" w:rsidP="00C60AAE">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10EBA4" id="_x0000_t202" coordsize="21600,21600" o:spt="202" path="m,l,21600r21600,l21600,xe">
                    <v:stroke joinstyle="miter"/>
                    <v:path gradientshapeok="t" o:connecttype="rect"/>
                  </v:shapetype>
                  <v:shape id="Text Box 4" o:spid="_x0000_s1026" type="#_x0000_t202" style="position:absolute;margin-left:-12.75pt;margin-top:-461.15pt;width:513.75pt;height:10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">
                    <v:textbox>
                      <w:txbxContent>
                        <w:p w:rsidR="003E1D56" w:rsidRDefault="00C60AAE" w:rsidP="00C60AAE">
                          <w:pPr>
                            <w:jc w:val="center"/>
                          </w:pPr>
                          <w:r w:rsidRPr="00C60AAE">
                            <w:rPr>
                              <w:b/>
                              <w:noProof/>
                              <w:sz w:val="28"/>
                              <w:szCs w:val="28"/>
                              <w:lang w:eastAsia="en-CA"/>
                            </w:rPr>
                            <w:drawing>
                              <wp:inline distT="0" distB="0" distL="0" distR="0" wp14:anchorId="3A8C04BA" wp14:editId="289E2877">
                                <wp:extent cx="6496050"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6050" cy="1276350"/>
                                        </a:xfrm>
                                        <a:prstGeom prst="rect">
                                          <a:avLst/>
                                        </a:prstGeom>
                                        <a:noFill/>
                                        <a:ln>
                                          <a:noFill/>
                                        </a:ln>
                                      </pic:spPr>
                                    </pic:pic>
                                  </a:graphicData>
                                </a:graphic>
                              </wp:inline>
                            </w:drawing>
                          </w:r>
                        </w:p>
                        <w:p w:rsidR="003E1D56" w:rsidRPr="003E1D56" w:rsidRDefault="003E1D56" w:rsidP="00C60AAE">
                          <w:pPr>
                            <w:jc w:val="center"/>
                            <w:rPr>
                              <w:b/>
                              <w:sz w:val="28"/>
                              <w:szCs w:val="28"/>
                            </w:rPr>
                          </w:pPr>
                        </w:p>
                      </w:txbxContent>
                    </v:textbox>
                  </v:shape>
                </w:pict>
              </mc:Fallback>
            </mc:AlternateContent>
          </w:r>
        </w:p>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51638E" w:rsidP="0051638E">
                <w:pPr>
                  <w:pStyle w:val="NoSpacing"/>
                  <w:jc w:val="center"/>
                  <w:rPr>
                    <w:sz w:val="24"/>
                    <w:szCs w:val="24"/>
                  </w:rPr>
                </w:pPr>
                <w:r>
                  <w:rPr>
                    <w:sz w:val="24"/>
                    <w:szCs w:val="24"/>
                  </w:rPr>
                  <w:t>February</w:t>
                </w:r>
                <w:r w:rsidR="0044103F">
                  <w:rPr>
                    <w:sz w:val="24"/>
                    <w:szCs w:val="24"/>
                  </w:rPr>
                  <w:t xml:space="preserve"> </w:t>
                </w:r>
                <w:r>
                  <w:rPr>
                    <w:sz w:val="24"/>
                    <w:szCs w:val="24"/>
                  </w:rPr>
                  <w:t>5</w:t>
                </w:r>
                <w:r w:rsidR="00021BBC" w:rsidRPr="00021BBC">
                  <w:rPr>
                    <w:sz w:val="24"/>
                    <w:szCs w:val="24"/>
                    <w:vertAlign w:val="superscript"/>
                  </w:rPr>
                  <w:t>th</w:t>
                </w:r>
                <w:r w:rsidR="00021BBC">
                  <w:rPr>
                    <w:sz w:val="24"/>
                    <w:szCs w:val="24"/>
                  </w:rPr>
                  <w:t xml:space="preserve"> 201</w:t>
                </w:r>
                <w:r>
                  <w:rPr>
                    <w:sz w:val="24"/>
                    <w:szCs w:val="24"/>
                  </w:rPr>
                  <w:t>6</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6D2709" w:rsidRDefault="006D2709" w:rsidP="006D2709">
      <w:pPr>
        <w:rPr>
          <w:sz w:val="24"/>
          <w:szCs w:val="24"/>
        </w:rPr>
      </w:pPr>
    </w:p>
    <w:p w:rsidR="006D2709" w:rsidRPr="006D2709" w:rsidRDefault="006D2709" w:rsidP="006D2709">
      <w:pPr>
        <w:rPr>
          <w:sz w:val="24"/>
          <w:szCs w:val="24"/>
        </w:rPr>
      </w:pPr>
      <w:r w:rsidRPr="006D2709">
        <w:rPr>
          <w:sz w:val="24"/>
          <w:szCs w:val="24"/>
        </w:rPr>
        <w:t xml:space="preserve">Version history…………………………………………………………………………………………………………………………. </w:t>
      </w:r>
      <w:r w:rsidR="0014357E">
        <w:rPr>
          <w:sz w:val="24"/>
          <w:szCs w:val="24"/>
        </w:rPr>
        <w:t>3</w:t>
      </w:r>
    </w:p>
    <w:p w:rsidR="00865AB1" w:rsidRDefault="006D2709" w:rsidP="00865AB1">
      <w:pPr>
        <w:rPr>
          <w:b/>
          <w:sz w:val="24"/>
          <w:szCs w:val="24"/>
          <w:u w:val="single"/>
        </w:rPr>
      </w:pPr>
      <w:r w:rsidRPr="006D2709">
        <w:rPr>
          <w:sz w:val="24"/>
          <w:szCs w:val="24"/>
        </w:rPr>
        <w:t>Game description…………………………………………</w:t>
      </w:r>
      <w:r w:rsidR="0014357E">
        <w:rPr>
          <w:sz w:val="24"/>
          <w:szCs w:val="24"/>
        </w:rPr>
        <w:t>……….……………………………………………………………….… 4</w:t>
      </w:r>
    </w:p>
    <w:p w:rsidR="009A4D42" w:rsidRDefault="009A4D42" w:rsidP="006D2709">
      <w:pPr>
        <w:rPr>
          <w:b/>
          <w:sz w:val="24"/>
          <w:szCs w:val="24"/>
          <w:u w:val="single"/>
        </w:rPr>
      </w:pPr>
      <w:r>
        <w:rPr>
          <w:b/>
          <w:sz w:val="24"/>
          <w:szCs w:val="24"/>
          <w:u w:val="single"/>
        </w:rPr>
        <w:br w:type="page"/>
      </w:r>
    </w:p>
    <w:p w:rsidR="00F56775" w:rsidRPr="006D2709" w:rsidRDefault="009A4D42" w:rsidP="009A4D42">
      <w:pPr>
        <w:jc w:val="center"/>
        <w:rPr>
          <w:b/>
          <w:u w:val="single"/>
        </w:rPr>
      </w:pPr>
      <w:r w:rsidRPr="006D2709">
        <w:rPr>
          <w:b/>
          <w:u w:val="single"/>
        </w:rPr>
        <w:lastRenderedPageBreak/>
        <w:t>Version History</w:t>
      </w:r>
    </w:p>
    <w:p w:rsidR="006D2709" w:rsidRPr="006D2709" w:rsidRDefault="006D2709" w:rsidP="006D2709">
      <w:r w:rsidRPr="006D2709">
        <w:t>Version 1</w:t>
      </w:r>
    </w:p>
    <w:p w:rsidR="00D735D3" w:rsidRDefault="00D735D3" w:rsidP="006D2709">
      <w:pPr>
        <w:rPr>
          <w:sz w:val="21"/>
          <w:szCs w:val="21"/>
        </w:rPr>
      </w:pPr>
      <w:r>
        <w:rPr>
          <w:sz w:val="21"/>
          <w:szCs w:val="21"/>
        </w:rPr>
        <w:t xml:space="preserve">   - Game Scenes</w:t>
      </w:r>
      <w:r w:rsidR="006D2709" w:rsidRPr="006D2709">
        <w:rPr>
          <w:sz w:val="21"/>
          <w:szCs w:val="21"/>
        </w:rPr>
        <w:t>:</w:t>
      </w:r>
      <w:r>
        <w:rPr>
          <w:sz w:val="21"/>
          <w:szCs w:val="21"/>
        </w:rPr>
        <w:t xml:space="preserve"> start scene, game scene, end scene</w:t>
      </w:r>
      <w:r w:rsidR="006D2709" w:rsidRPr="006D2709">
        <w:rPr>
          <w:sz w:val="21"/>
          <w:szCs w:val="21"/>
        </w:rPr>
        <w:t xml:space="preserve"> </w:t>
      </w:r>
    </w:p>
    <w:p w:rsidR="006D2709" w:rsidRPr="006D2709" w:rsidRDefault="006D2709" w:rsidP="006D2709">
      <w:pPr>
        <w:rPr>
          <w:sz w:val="21"/>
          <w:szCs w:val="21"/>
        </w:rPr>
      </w:pPr>
      <w:r w:rsidRPr="006D2709">
        <w:rPr>
          <w:sz w:val="21"/>
          <w:szCs w:val="21"/>
        </w:rPr>
        <w:t xml:space="preserve">  - </w:t>
      </w:r>
      <w:r w:rsidR="00D735D3">
        <w:rPr>
          <w:sz w:val="21"/>
          <w:szCs w:val="21"/>
        </w:rPr>
        <w:t>Images: Downloaded images to be used for the game scenes</w:t>
      </w:r>
    </w:p>
    <w:p w:rsidR="006D2709" w:rsidRPr="006D2709" w:rsidRDefault="00D735D3" w:rsidP="006D2709">
      <w:pPr>
        <w:rPr>
          <w:sz w:val="21"/>
          <w:szCs w:val="21"/>
        </w:rPr>
      </w:pPr>
      <w:r>
        <w:rPr>
          <w:sz w:val="21"/>
          <w:szCs w:val="21"/>
        </w:rPr>
        <w:t xml:space="preserve">   - Buttons</w:t>
      </w:r>
      <w:r w:rsidR="006D2709" w:rsidRPr="006D2709">
        <w:rPr>
          <w:sz w:val="21"/>
          <w:szCs w:val="21"/>
        </w:rPr>
        <w:t xml:space="preserve">: </w:t>
      </w:r>
      <w:r>
        <w:rPr>
          <w:sz w:val="21"/>
          <w:szCs w:val="21"/>
        </w:rPr>
        <w:t>Created a left and right arrow image to navigate between scenes</w:t>
      </w:r>
    </w:p>
    <w:p w:rsidR="006D2709" w:rsidRPr="006D2709" w:rsidRDefault="006D2709" w:rsidP="006D2709">
      <w:pPr>
        <w:rPr>
          <w:sz w:val="21"/>
          <w:szCs w:val="21"/>
        </w:rPr>
      </w:pPr>
      <w:r w:rsidRPr="006D2709">
        <w:rPr>
          <w:sz w:val="21"/>
          <w:szCs w:val="21"/>
        </w:rPr>
        <w:t xml:space="preserve">   - </w:t>
      </w:r>
      <w:r w:rsidR="00D735D3">
        <w:rPr>
          <w:sz w:val="21"/>
          <w:szCs w:val="21"/>
        </w:rPr>
        <w:t>Code</w:t>
      </w:r>
      <w:r w:rsidRPr="006D2709">
        <w:rPr>
          <w:sz w:val="21"/>
          <w:szCs w:val="21"/>
        </w:rPr>
        <w:t xml:space="preserve">: </w:t>
      </w:r>
      <w:r w:rsidR="00D735D3">
        <w:rPr>
          <w:sz w:val="21"/>
          <w:szCs w:val="21"/>
        </w:rPr>
        <w:t>Implemented basic code for switching scenes, and using buttons</w:t>
      </w:r>
    </w:p>
    <w:p w:rsidR="006D2709" w:rsidRPr="006D2709" w:rsidRDefault="006D2709" w:rsidP="006D2709"/>
    <w:p w:rsidR="006D2709" w:rsidRPr="006D2709" w:rsidRDefault="006D2709" w:rsidP="006D2709">
      <w:r w:rsidRPr="006D2709">
        <w:t>Version 2</w:t>
      </w:r>
    </w:p>
    <w:p w:rsidR="006D2709" w:rsidRPr="006D2709" w:rsidRDefault="00D735D3" w:rsidP="006D2709">
      <w:pPr>
        <w:rPr>
          <w:sz w:val="21"/>
          <w:szCs w:val="21"/>
        </w:rPr>
      </w:pPr>
      <w:r>
        <w:rPr>
          <w:sz w:val="21"/>
          <w:szCs w:val="21"/>
        </w:rPr>
        <w:t xml:space="preserve">   - Game Scenes</w:t>
      </w:r>
      <w:r w:rsidR="006D2709" w:rsidRPr="006D2709">
        <w:rPr>
          <w:sz w:val="21"/>
          <w:szCs w:val="21"/>
        </w:rPr>
        <w:t xml:space="preserve">: </w:t>
      </w:r>
      <w:r>
        <w:rPr>
          <w:sz w:val="21"/>
          <w:szCs w:val="21"/>
        </w:rPr>
        <w:t>Added multiple scene levels to the game</w:t>
      </w:r>
    </w:p>
    <w:p w:rsidR="006D2709" w:rsidRPr="006D2709" w:rsidRDefault="00D735D3" w:rsidP="006D2709">
      <w:pPr>
        <w:rPr>
          <w:sz w:val="21"/>
          <w:szCs w:val="21"/>
        </w:rPr>
      </w:pPr>
      <w:r>
        <w:rPr>
          <w:sz w:val="21"/>
          <w:szCs w:val="21"/>
        </w:rPr>
        <w:t xml:space="preserve">   - Images</w:t>
      </w:r>
      <w:r w:rsidR="006D2709" w:rsidRPr="006D2709">
        <w:rPr>
          <w:sz w:val="21"/>
          <w:szCs w:val="21"/>
        </w:rPr>
        <w:t xml:space="preserve">: </w:t>
      </w:r>
      <w:r>
        <w:rPr>
          <w:sz w:val="21"/>
          <w:szCs w:val="21"/>
        </w:rPr>
        <w:t>Resized all images to fit properly on each scene</w:t>
      </w:r>
    </w:p>
    <w:p w:rsidR="006D2709" w:rsidRPr="006D2709" w:rsidRDefault="00D735D3" w:rsidP="006D2709">
      <w:pPr>
        <w:rPr>
          <w:sz w:val="21"/>
          <w:szCs w:val="21"/>
        </w:rPr>
      </w:pPr>
      <w:r>
        <w:rPr>
          <w:sz w:val="21"/>
          <w:szCs w:val="21"/>
        </w:rPr>
        <w:t xml:space="preserve">   - Text</w:t>
      </w:r>
      <w:r w:rsidR="006D2709" w:rsidRPr="006D2709">
        <w:rPr>
          <w:sz w:val="21"/>
          <w:szCs w:val="21"/>
        </w:rPr>
        <w:t xml:space="preserve">: </w:t>
      </w:r>
      <w:r>
        <w:rPr>
          <w:sz w:val="21"/>
          <w:szCs w:val="21"/>
        </w:rPr>
        <w:t>Added text to each image to give the player insight on which direction to go</w:t>
      </w:r>
    </w:p>
    <w:p w:rsidR="006D2709" w:rsidRPr="006D2709" w:rsidRDefault="006D2709" w:rsidP="006D2709">
      <w:pPr>
        <w:rPr>
          <w:sz w:val="21"/>
          <w:szCs w:val="21"/>
        </w:rPr>
      </w:pPr>
      <w:r w:rsidRPr="006D2709">
        <w:rPr>
          <w:sz w:val="21"/>
          <w:szCs w:val="21"/>
        </w:rPr>
        <w:t xml:space="preserve">   - </w:t>
      </w:r>
      <w:r w:rsidR="00D735D3">
        <w:rPr>
          <w:sz w:val="21"/>
          <w:szCs w:val="21"/>
        </w:rPr>
        <w:t>Code</w:t>
      </w:r>
      <w:r w:rsidRPr="006D2709">
        <w:rPr>
          <w:sz w:val="21"/>
          <w:szCs w:val="21"/>
        </w:rPr>
        <w:t xml:space="preserve">: </w:t>
      </w:r>
      <w:r w:rsidR="00D735D3">
        <w:rPr>
          <w:sz w:val="21"/>
          <w:szCs w:val="21"/>
        </w:rPr>
        <w:t>Modified code to be used in a game with multiple scenes</w:t>
      </w:r>
    </w:p>
    <w:p w:rsidR="006D2709" w:rsidRPr="006D2709" w:rsidRDefault="006D2709" w:rsidP="006D2709"/>
    <w:p w:rsidR="009A4D42" w:rsidRDefault="009A4D42" w:rsidP="006D2709">
      <w:pPr>
        <w:rPr>
          <w:sz w:val="24"/>
          <w:szCs w:val="24"/>
        </w:rPr>
      </w:pPr>
      <w:r>
        <w:rPr>
          <w:sz w:val="24"/>
          <w:szCs w:val="24"/>
        </w:rPr>
        <w:br w:type="page"/>
      </w:r>
    </w:p>
    <w:p w:rsidR="00BF4089" w:rsidRDefault="009F6693" w:rsidP="00BF4089">
      <w:pPr>
        <w:pStyle w:val="ListParagraph"/>
        <w:numPr>
          <w:ilvl w:val="0"/>
          <w:numId w:val="1"/>
        </w:numPr>
        <w:rPr>
          <w:b/>
          <w:sz w:val="24"/>
          <w:szCs w:val="24"/>
        </w:rPr>
      </w:pPr>
      <w:r w:rsidRPr="008C6B2D">
        <w:rPr>
          <w:b/>
          <w:sz w:val="24"/>
          <w:szCs w:val="24"/>
        </w:rPr>
        <w:lastRenderedPageBreak/>
        <w:t>Game Overview</w:t>
      </w:r>
      <w:r w:rsidR="00BF4089">
        <w:rPr>
          <w:b/>
          <w:sz w:val="24"/>
          <w:szCs w:val="24"/>
        </w:rPr>
        <w:t xml:space="preserve"> </w:t>
      </w:r>
    </w:p>
    <w:p w:rsidR="006F2387" w:rsidRPr="0063564C" w:rsidRDefault="006F2387" w:rsidP="006F2387">
      <w:pPr>
        <w:ind w:firstLine="720"/>
        <w:rPr>
          <w:b/>
        </w:rPr>
      </w:pPr>
      <w:r w:rsidRPr="0063564C">
        <w:rPr>
          <w:b/>
        </w:rPr>
        <w:t xml:space="preserve">Summary </w:t>
      </w:r>
    </w:p>
    <w:p w:rsidR="006F2387" w:rsidRPr="008E6B14" w:rsidRDefault="007C513E" w:rsidP="006F2387">
      <w:pPr>
        <w:ind w:left="1440"/>
      </w:pPr>
      <w:r>
        <w:t>In the first scene the player is informed that the plane they were on has crashed and are given specific options to chose from to determine if they will die in the forest that the plane went down in or if they’ll manage to make it out alive.</w:t>
      </w:r>
      <w:r w:rsidR="006F2387">
        <w:t xml:space="preserve"> </w:t>
      </w:r>
    </w:p>
    <w:p w:rsidR="006F2387" w:rsidRPr="0063564C" w:rsidRDefault="006F2387" w:rsidP="006F2387">
      <w:pPr>
        <w:rPr>
          <w:b/>
        </w:rPr>
      </w:pPr>
      <w:r w:rsidRPr="008E6B14">
        <w:tab/>
      </w:r>
      <w:r w:rsidRPr="0063564C">
        <w:rPr>
          <w:b/>
        </w:rPr>
        <w:t>Gameplay</w:t>
      </w:r>
    </w:p>
    <w:p w:rsidR="006F2387" w:rsidRPr="008E6B14" w:rsidRDefault="00D16857" w:rsidP="006F2387">
      <w:pPr>
        <w:ind w:left="1440"/>
      </w:pPr>
      <w:r>
        <w:t>The goal of this game is to chose a combination of correct choices to guarantee that the player will survive. The odds of survival are 1 in 8.</w:t>
      </w:r>
    </w:p>
    <w:p w:rsidR="00686D09" w:rsidRPr="008C6B2D" w:rsidRDefault="00686D09" w:rsidP="00686D09">
      <w:pPr>
        <w:pStyle w:val="ListParagraph"/>
        <w:rPr>
          <w:b/>
          <w:sz w:val="24"/>
          <w:szCs w:val="24"/>
        </w:rPr>
      </w:pPr>
    </w:p>
    <w:p w:rsidR="005C2F0F" w:rsidRPr="002E76AA" w:rsidRDefault="00865AB1" w:rsidP="002E76AA">
      <w:pPr>
        <w:rPr>
          <w:i/>
          <w:sz w:val="24"/>
          <w:szCs w:val="24"/>
        </w:rPr>
      </w:pPr>
      <w:bookmarkStart w:id="0" w:name="_GoBack"/>
      <w:r w:rsidRPr="00865AB1">
        <w:rPr>
          <w:i/>
          <w:sz w:val="24"/>
          <w:szCs w:val="24"/>
        </w:rPr>
        <w:drawing>
          <wp:inline distT="0" distB="0" distL="0" distR="0" wp14:anchorId="47844009" wp14:editId="1304A051">
            <wp:extent cx="5751195" cy="2727960"/>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a:srcRect l="6666" t="26439" r="28462" b="18860"/>
                    <a:stretch/>
                  </pic:blipFill>
                  <pic:spPr bwMode="auto">
                    <a:xfrm>
                      <a:off x="0" y="0"/>
                      <a:ext cx="5751195" cy="2727960"/>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5C2F0F" w:rsidRPr="002E76AA" w:rsidSect="008E601F">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DAB" w:rsidRDefault="001F6DAB" w:rsidP="00C152DC">
      <w:pPr>
        <w:spacing w:after="0" w:line="240" w:lineRule="auto"/>
      </w:pPr>
      <w:r>
        <w:separator/>
      </w:r>
    </w:p>
  </w:endnote>
  <w:endnote w:type="continuationSeparator" w:id="0">
    <w:p w:rsidR="001F6DAB" w:rsidRDefault="001F6DAB"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Default="00597E4F">
    <w:pPr>
      <w:pStyle w:val="Footer"/>
      <w:pBdr>
        <w:top w:val="thinThickSmallGap" w:sz="24" w:space="1" w:color="622423" w:themeColor="accent2" w:themeShade="7F"/>
      </w:pBdr>
      <w:rPr>
        <w:rFonts w:asciiTheme="majorHAnsi" w:hAnsiTheme="majorHAnsi"/>
      </w:rPr>
    </w:pPr>
    <w:r>
      <w:rPr>
        <w:rFonts w:asciiTheme="majorHAnsi" w:hAnsiTheme="majorHAnsi"/>
        <w:b/>
      </w:rPr>
      <w:t>Version Number 2</w:t>
    </w:r>
    <w:r w:rsidR="00AA765B" w:rsidRPr="00AA765B">
      <w:rPr>
        <w:rFonts w:asciiTheme="majorHAnsi" w:hAnsiTheme="majorHAnsi"/>
        <w:b/>
      </w:rPr>
      <w:t>.</w:t>
    </w:r>
    <w:r w:rsidR="00680C43">
      <w:rPr>
        <w:rFonts w:asciiTheme="majorHAnsi" w:hAnsiTheme="majorHAnsi"/>
        <w:b/>
      </w:rPr>
      <w:t>0</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865AB1" w:rsidRPr="00865AB1">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Default="001F6DAB">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865AB1" w:rsidRPr="00865AB1">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DAB" w:rsidRDefault="001F6DAB" w:rsidP="00C152DC">
      <w:pPr>
        <w:spacing w:after="0" w:line="240" w:lineRule="auto"/>
      </w:pPr>
      <w:r>
        <w:separator/>
      </w:r>
    </w:p>
  </w:footnote>
  <w:footnote w:type="continuationSeparator" w:id="0">
    <w:p w:rsidR="001F6DAB" w:rsidRDefault="001F6DAB"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51638E">
                <w:rPr>
                  <w:b/>
                  <w:bCs/>
                  <w:caps/>
                  <w:sz w:val="24"/>
                  <w:szCs w:val="24"/>
                </w:rPr>
                <w:t>The Lone Survivor</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02-0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597E4F" w:rsidP="00021BBC">
              <w:pPr>
                <w:pStyle w:val="Header"/>
                <w:rPr>
                  <w:color w:val="FFFFFF" w:themeColor="background1"/>
                </w:rPr>
              </w:pPr>
              <w:r>
                <w:rPr>
                  <w:color w:val="FFFFFF" w:themeColor="background1"/>
                  <w:lang w:val="en-US"/>
                </w:rPr>
                <w:t>February 5, 2016</w:t>
              </w:r>
            </w:p>
          </w:tc>
        </w:sdtContent>
      </w:sdt>
    </w:tr>
  </w:tbl>
  <w:p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02-0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597E4F">
              <w:pPr>
                <w:pStyle w:val="Header"/>
                <w:jc w:val="right"/>
                <w:rPr>
                  <w:color w:val="FFFFFF" w:themeColor="background1"/>
                  <w:sz w:val="20"/>
                  <w:szCs w:val="20"/>
                </w:rPr>
              </w:pPr>
              <w:r>
                <w:rPr>
                  <w:color w:val="FFFFFF" w:themeColor="background1"/>
                  <w:lang w:val="en-US"/>
                </w:rPr>
                <w:t>February 5, 2016</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51638E">
                <w:rPr>
                  <w:b/>
                  <w:bCs/>
                  <w:caps/>
                  <w:sz w:val="24"/>
                  <w:szCs w:val="24"/>
                </w:rPr>
                <w:t>The Lone Survivor</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F089E"/>
    <w:multiLevelType w:val="hybridMultilevel"/>
    <w:tmpl w:val="B19A01A0"/>
    <w:lvl w:ilvl="0" w:tplc="0B9E0980">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F9B0878"/>
    <w:multiLevelType w:val="hybridMultilevel"/>
    <w:tmpl w:val="FD4A9EEC"/>
    <w:lvl w:ilvl="0" w:tplc="5E401A22">
      <w:numFmt w:val="bullet"/>
      <w:lvlText w:val="-"/>
      <w:lvlJc w:val="left"/>
      <w:pPr>
        <w:ind w:left="2520" w:hanging="360"/>
      </w:pPr>
      <w:rPr>
        <w:rFonts w:ascii="Calibri" w:eastAsiaTheme="minorHAnsi" w:hAnsi="Calibri"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14357E"/>
    <w:rsid w:val="001F6DAB"/>
    <w:rsid w:val="00292559"/>
    <w:rsid w:val="002E0B7F"/>
    <w:rsid w:val="002E76AA"/>
    <w:rsid w:val="00341B51"/>
    <w:rsid w:val="00342A01"/>
    <w:rsid w:val="003E1D34"/>
    <w:rsid w:val="003E1D56"/>
    <w:rsid w:val="00420F46"/>
    <w:rsid w:val="0044103F"/>
    <w:rsid w:val="004E1311"/>
    <w:rsid w:val="0051638E"/>
    <w:rsid w:val="0052734F"/>
    <w:rsid w:val="005401F2"/>
    <w:rsid w:val="00585A08"/>
    <w:rsid w:val="00597E4F"/>
    <w:rsid w:val="005B6863"/>
    <w:rsid w:val="005C2F0F"/>
    <w:rsid w:val="00632BBD"/>
    <w:rsid w:val="0068037F"/>
    <w:rsid w:val="00680C43"/>
    <w:rsid w:val="00686D09"/>
    <w:rsid w:val="00691022"/>
    <w:rsid w:val="006D2709"/>
    <w:rsid w:val="006F2387"/>
    <w:rsid w:val="00744BAC"/>
    <w:rsid w:val="007C513E"/>
    <w:rsid w:val="007D2A8E"/>
    <w:rsid w:val="00865AB1"/>
    <w:rsid w:val="00881870"/>
    <w:rsid w:val="0088441C"/>
    <w:rsid w:val="008C6B2D"/>
    <w:rsid w:val="008E601F"/>
    <w:rsid w:val="008F3C94"/>
    <w:rsid w:val="00953C99"/>
    <w:rsid w:val="00996533"/>
    <w:rsid w:val="009A4D42"/>
    <w:rsid w:val="009F6693"/>
    <w:rsid w:val="00A05FED"/>
    <w:rsid w:val="00AA765B"/>
    <w:rsid w:val="00AD223E"/>
    <w:rsid w:val="00AF33E5"/>
    <w:rsid w:val="00B45073"/>
    <w:rsid w:val="00BF4089"/>
    <w:rsid w:val="00C152DC"/>
    <w:rsid w:val="00C30843"/>
    <w:rsid w:val="00C40AFD"/>
    <w:rsid w:val="00C60AAE"/>
    <w:rsid w:val="00D16857"/>
    <w:rsid w:val="00D23B64"/>
    <w:rsid w:val="00D50A1D"/>
    <w:rsid w:val="00D668E0"/>
    <w:rsid w:val="00D735D3"/>
    <w:rsid w:val="00D82416"/>
    <w:rsid w:val="00EB6F93"/>
    <w:rsid w:val="00F27780"/>
    <w:rsid w:val="00F35C9E"/>
    <w:rsid w:val="00F362D0"/>
    <w:rsid w:val="00FA4F58"/>
    <w:rsid w:val="00FA6E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BCF08"/>
  <w15:docId w15:val="{DC7B7CFD-AEC4-4367-ACEF-1CEBEA61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4E1311"/>
    <w:rPr>
      <w:color w:val="0000FF" w:themeColor="hyperlink"/>
      <w:u w:val="single"/>
    </w:rPr>
  </w:style>
  <w:style w:type="table" w:styleId="TableGrid">
    <w:name w:val="Table Grid"/>
    <w:basedOn w:val="TableNormal"/>
    <w:uiPriority w:val="39"/>
    <w:rsid w:val="006F238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2016-02-05T00:00:00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A192D5A7-4C63-43FF-8B98-44AE88263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222</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The Lone Survivor</vt:lpstr>
    </vt:vector>
  </TitlesOfParts>
  <Company>sdmd games</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Lone Survivor</dc:title>
  <dc:subject>Assignment 01</dc:subject>
  <dc:creator>Selina-Dionne Mohini Daley</dc:creator>
  <cp:lastModifiedBy>Selina Daley</cp:lastModifiedBy>
  <cp:revision>33</cp:revision>
  <dcterms:created xsi:type="dcterms:W3CDTF">2011-07-15T01:03:00Z</dcterms:created>
  <dcterms:modified xsi:type="dcterms:W3CDTF">2016-03-01T04:46:00Z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